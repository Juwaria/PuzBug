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A2C6F" w14:textId="77777777" w:rsidR="009C1BE3" w:rsidRPr="00C37302" w:rsidRDefault="00C919F9" w:rsidP="00C51187">
      <w:pPr>
        <w:pStyle w:val="Standard"/>
        <w:jc w:val="center"/>
        <w:rPr>
          <w:rFonts w:asciiTheme="minorHAnsi" w:hAnsiTheme="minorHAnsi"/>
          <w:b/>
          <w:bCs/>
        </w:rPr>
      </w:pPr>
      <w:r w:rsidRPr="00C37302">
        <w:rPr>
          <w:rFonts w:asciiTheme="minorHAnsi" w:hAnsiTheme="minorHAnsi"/>
          <w:b/>
          <w:bCs/>
        </w:rPr>
        <w:t>Testing Description</w:t>
      </w:r>
    </w:p>
    <w:p w14:paraId="51475000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  <w:b/>
          <w:bCs/>
        </w:rPr>
      </w:pPr>
    </w:p>
    <w:p w14:paraId="37D4FA40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  <w:b/>
          <w:bCs/>
        </w:rPr>
      </w:pPr>
    </w:p>
    <w:p w14:paraId="00913276" w14:textId="77777777" w:rsidR="009C1BE3" w:rsidRPr="00C37302" w:rsidRDefault="00C919F9" w:rsidP="00C51187">
      <w:pPr>
        <w:pStyle w:val="Standard"/>
        <w:jc w:val="both"/>
        <w:rPr>
          <w:rFonts w:asciiTheme="minorHAnsi" w:hAnsiTheme="minorHAnsi"/>
          <w:b/>
          <w:bCs/>
        </w:rPr>
      </w:pPr>
      <w:r w:rsidRPr="00C37302">
        <w:rPr>
          <w:rFonts w:asciiTheme="minorHAnsi" w:hAnsiTheme="minorHAnsi"/>
          <w:b/>
          <w:bCs/>
        </w:rPr>
        <w:t>Introduction:</w:t>
      </w:r>
    </w:p>
    <w:p w14:paraId="66836134" w14:textId="02F4F9D9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>Testing is an integral par</w:t>
      </w:r>
      <w:r w:rsidR="00877E64" w:rsidRPr="00C37302">
        <w:rPr>
          <w:rFonts w:asciiTheme="minorHAnsi" w:hAnsiTheme="minorHAnsi"/>
        </w:rPr>
        <w:t xml:space="preserve">t of Software Development. In this document, </w:t>
      </w:r>
      <w:r w:rsidRPr="00C37302">
        <w:rPr>
          <w:rFonts w:asciiTheme="minorHAnsi" w:hAnsiTheme="minorHAnsi"/>
        </w:rPr>
        <w:t>we will be describing how each of our</w:t>
      </w:r>
      <w:r w:rsidR="008E1AF5" w:rsidRPr="00C37302">
        <w:rPr>
          <w:rFonts w:asciiTheme="minorHAnsi" w:hAnsiTheme="minorHAnsi"/>
        </w:rPr>
        <w:t xml:space="preserve"> user stories can be tested. E</w:t>
      </w:r>
      <w:r w:rsidRPr="00C37302">
        <w:rPr>
          <w:rFonts w:asciiTheme="minorHAnsi" w:hAnsiTheme="minorHAnsi"/>
        </w:rPr>
        <w:t xml:space="preserve">ach user story </w:t>
      </w:r>
      <w:r w:rsidR="008E1AF5" w:rsidRPr="00C37302">
        <w:rPr>
          <w:rFonts w:asciiTheme="minorHAnsi" w:hAnsiTheme="minorHAnsi"/>
        </w:rPr>
        <w:t xml:space="preserve">below is </w:t>
      </w:r>
      <w:r w:rsidRPr="00C37302">
        <w:rPr>
          <w:rFonts w:asciiTheme="minorHAnsi" w:hAnsiTheme="minorHAnsi"/>
        </w:rPr>
        <w:t>followed by the acceptance test for it.</w:t>
      </w:r>
      <w:r w:rsidR="008E1AF5" w:rsidRPr="00C37302">
        <w:rPr>
          <w:rFonts w:asciiTheme="minorHAnsi" w:hAnsiTheme="minorHAnsi"/>
        </w:rPr>
        <w:t xml:space="preserve"> We’</w:t>
      </w:r>
      <w:r w:rsidR="00627622" w:rsidRPr="00C37302">
        <w:rPr>
          <w:rFonts w:asciiTheme="minorHAnsi" w:hAnsiTheme="minorHAnsi"/>
        </w:rPr>
        <w:t>ll be using Ju</w:t>
      </w:r>
      <w:r w:rsidR="008E1AF5" w:rsidRPr="00C37302">
        <w:rPr>
          <w:rFonts w:asciiTheme="minorHAnsi" w:hAnsiTheme="minorHAnsi"/>
        </w:rPr>
        <w:t>n</w:t>
      </w:r>
      <w:r w:rsidR="00627622" w:rsidRPr="00C37302">
        <w:rPr>
          <w:rFonts w:asciiTheme="minorHAnsi" w:hAnsiTheme="minorHAnsi"/>
        </w:rPr>
        <w:t>i</w:t>
      </w:r>
      <w:r w:rsidR="008E1AF5" w:rsidRPr="00C37302">
        <w:rPr>
          <w:rFonts w:asciiTheme="minorHAnsi" w:hAnsiTheme="minorHAnsi"/>
        </w:rPr>
        <w:t>t for unit testing and will have it automated with Jenkins.</w:t>
      </w:r>
    </w:p>
    <w:p w14:paraId="5935017F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61875DC5" w14:textId="77777777" w:rsidR="009C1BE3" w:rsidRPr="00C37302" w:rsidRDefault="00C919F9" w:rsidP="00C51187">
      <w:pPr>
        <w:pStyle w:val="Standard"/>
        <w:jc w:val="both"/>
        <w:rPr>
          <w:rFonts w:asciiTheme="minorHAnsi" w:hAnsiTheme="minorHAnsi"/>
          <w:b/>
          <w:bCs/>
        </w:rPr>
      </w:pPr>
      <w:r w:rsidRPr="00C37302">
        <w:rPr>
          <w:rFonts w:asciiTheme="minorHAnsi" w:hAnsiTheme="minorHAnsi"/>
          <w:b/>
          <w:bCs/>
        </w:rPr>
        <w:t>User Stories &amp; Acceptance Testing:</w:t>
      </w:r>
    </w:p>
    <w:p w14:paraId="21253957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  <w:b/>
          <w:bCs/>
        </w:rPr>
      </w:pPr>
    </w:p>
    <w:p w14:paraId="663C72AA" w14:textId="77777777" w:rsidR="00BB2DF0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1. </w:t>
      </w:r>
      <w:r w:rsidR="00BB2DF0" w:rsidRPr="00C37302">
        <w:rPr>
          <w:rFonts w:asciiTheme="minorHAnsi" w:hAnsiTheme="minorHAnsi"/>
          <w:b/>
          <w:bCs/>
        </w:rPr>
        <w:t xml:space="preserve">User Story: </w:t>
      </w:r>
      <w:r w:rsidR="00BB2DF0" w:rsidRPr="00C37302">
        <w:rPr>
          <w:rFonts w:asciiTheme="minorHAnsi" w:hAnsiTheme="minorHAnsi"/>
        </w:rPr>
        <w:t>As a gamer, I want to be able to select the difficulty level so that my interest in the game is retained.</w:t>
      </w:r>
    </w:p>
    <w:p w14:paraId="3807CA56" w14:textId="77777777" w:rsidR="00BB2DF0" w:rsidRPr="00C37302" w:rsidRDefault="00BB2DF0" w:rsidP="00C51187">
      <w:pPr>
        <w:pStyle w:val="Standard"/>
        <w:jc w:val="both"/>
        <w:rPr>
          <w:rFonts w:asciiTheme="minorHAnsi" w:hAnsiTheme="minorHAnsi"/>
        </w:rPr>
      </w:pPr>
    </w:p>
    <w:p w14:paraId="1DEA1245" w14:textId="2452505B" w:rsidR="00BB2DF0" w:rsidRPr="00C37302" w:rsidRDefault="00BB2DF0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  <w:bCs/>
        </w:rPr>
        <w:t>Acceptance Testing:</w:t>
      </w:r>
      <w:r w:rsidR="007E7D42" w:rsidRPr="00C37302">
        <w:rPr>
          <w:rFonts w:asciiTheme="minorHAnsi" w:hAnsiTheme="minorHAnsi"/>
        </w:rPr>
        <w:t xml:space="preserve"> </w:t>
      </w:r>
      <w:r w:rsidRPr="00C37302">
        <w:rPr>
          <w:rFonts w:asciiTheme="minorHAnsi" w:hAnsiTheme="minorHAnsi"/>
        </w:rPr>
        <w:t>When the user begins to play, a window is displayed with three levels-Easy, Medium and Hard. The user can choose a level by clicking a button.</w:t>
      </w:r>
    </w:p>
    <w:p w14:paraId="37CBB06B" w14:textId="77777777" w:rsidR="00BB2DF0" w:rsidRPr="00C37302" w:rsidRDefault="00BB2DF0" w:rsidP="00C51187">
      <w:pPr>
        <w:pStyle w:val="Standard"/>
        <w:jc w:val="both"/>
        <w:rPr>
          <w:rFonts w:asciiTheme="minorHAnsi" w:hAnsiTheme="minorHAnsi"/>
        </w:rPr>
      </w:pPr>
    </w:p>
    <w:p w14:paraId="2C15923A" w14:textId="7A975D81" w:rsidR="009C1BE3" w:rsidRPr="00C37302" w:rsidRDefault="00BB2DF0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Cs/>
        </w:rPr>
        <w:t>2</w:t>
      </w:r>
      <w:r w:rsidRPr="00C37302">
        <w:rPr>
          <w:rFonts w:asciiTheme="minorHAnsi" w:hAnsiTheme="minorHAnsi"/>
          <w:b/>
          <w:bCs/>
        </w:rPr>
        <w:t xml:space="preserve">. </w:t>
      </w:r>
      <w:r w:rsidR="00C919F9" w:rsidRPr="00C37302">
        <w:rPr>
          <w:rFonts w:asciiTheme="minorHAnsi" w:hAnsiTheme="minorHAnsi"/>
          <w:b/>
          <w:bCs/>
        </w:rPr>
        <w:t xml:space="preserve">User Story: </w:t>
      </w:r>
      <w:r w:rsidR="00BA607C">
        <w:rPr>
          <w:rFonts w:asciiTheme="minorHAnsi" w:hAnsiTheme="minorHAnsi"/>
        </w:rPr>
        <w:t xml:space="preserve">As a student, </w:t>
      </w:r>
      <w:r w:rsidR="00C919F9" w:rsidRPr="00C37302">
        <w:rPr>
          <w:rFonts w:asciiTheme="minorHAnsi" w:hAnsiTheme="minorHAnsi"/>
        </w:rPr>
        <w:t xml:space="preserve">I want to learn the types of </w:t>
      </w:r>
      <w:r w:rsidR="007E7D42" w:rsidRPr="00C37302">
        <w:rPr>
          <w:rFonts w:asciiTheme="minorHAnsi" w:hAnsiTheme="minorHAnsi"/>
        </w:rPr>
        <w:t>errors</w:t>
      </w:r>
      <w:r w:rsidR="00C919F9" w:rsidRPr="00C37302">
        <w:rPr>
          <w:rFonts w:asciiTheme="minorHAnsi" w:hAnsiTheme="minorHAnsi"/>
        </w:rPr>
        <w:t xml:space="preserve"> that might exist in a code so that I can identify them.</w:t>
      </w:r>
    </w:p>
    <w:p w14:paraId="529789D2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46ABCC24" w14:textId="46D7CEB5" w:rsidR="009C1BE3" w:rsidRPr="00C37302" w:rsidRDefault="00C919F9" w:rsidP="00C51187">
      <w:pPr>
        <w:pStyle w:val="Standard"/>
        <w:jc w:val="both"/>
        <w:rPr>
          <w:rFonts w:asciiTheme="minorHAnsi" w:hAnsiTheme="minorHAnsi"/>
          <w:bCs/>
        </w:rPr>
      </w:pPr>
      <w:r w:rsidRPr="00C37302">
        <w:rPr>
          <w:rFonts w:asciiTheme="minorHAnsi" w:hAnsiTheme="minorHAnsi"/>
          <w:b/>
          <w:bCs/>
        </w:rPr>
        <w:t>Accep</w:t>
      </w:r>
      <w:r w:rsidR="00A224DE" w:rsidRPr="00C37302">
        <w:rPr>
          <w:rFonts w:asciiTheme="minorHAnsi" w:hAnsiTheme="minorHAnsi"/>
          <w:b/>
          <w:bCs/>
        </w:rPr>
        <w:t xml:space="preserve">tance Testing: </w:t>
      </w:r>
      <w:r w:rsidR="00A52A07" w:rsidRPr="00C37302">
        <w:rPr>
          <w:rFonts w:asciiTheme="minorHAnsi" w:hAnsiTheme="minorHAnsi"/>
          <w:bCs/>
        </w:rPr>
        <w:t xml:space="preserve">Once the user debugs the code snippet correctly, he will be shown a window that will provide information about the type of </w:t>
      </w:r>
      <w:r w:rsidR="007E7D42" w:rsidRPr="00C37302">
        <w:rPr>
          <w:rFonts w:asciiTheme="minorHAnsi" w:hAnsiTheme="minorHAnsi"/>
          <w:bCs/>
        </w:rPr>
        <w:t>error</w:t>
      </w:r>
      <w:r w:rsidR="00A52A07" w:rsidRPr="00C37302">
        <w:rPr>
          <w:rFonts w:asciiTheme="minorHAnsi" w:hAnsiTheme="minorHAnsi"/>
          <w:bCs/>
        </w:rPr>
        <w:t xml:space="preserve"> (syntax error, array out of bounds, etc.) that existed in the </w:t>
      </w:r>
      <w:r w:rsidR="008011E9" w:rsidRPr="00C37302">
        <w:rPr>
          <w:rFonts w:asciiTheme="minorHAnsi" w:hAnsiTheme="minorHAnsi"/>
          <w:bCs/>
        </w:rPr>
        <w:t>code</w:t>
      </w:r>
      <w:r w:rsidR="00A52A07" w:rsidRPr="00C37302">
        <w:rPr>
          <w:rFonts w:asciiTheme="minorHAnsi" w:hAnsiTheme="minorHAnsi"/>
          <w:bCs/>
        </w:rPr>
        <w:t xml:space="preserve"> snippet. This way the user will get the knowledge of the type of errors that exist in a program.</w:t>
      </w:r>
    </w:p>
    <w:p w14:paraId="16E57673" w14:textId="77777777" w:rsidR="00BB2DF0" w:rsidRPr="00C37302" w:rsidRDefault="00BB2DF0" w:rsidP="00C51187">
      <w:pPr>
        <w:pStyle w:val="Standard"/>
        <w:jc w:val="both"/>
        <w:rPr>
          <w:rFonts w:asciiTheme="minorHAnsi" w:hAnsiTheme="minorHAnsi"/>
          <w:bCs/>
        </w:rPr>
      </w:pPr>
    </w:p>
    <w:p w14:paraId="47C352E6" w14:textId="46279949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3. </w:t>
      </w:r>
      <w:r w:rsidRPr="00C37302">
        <w:rPr>
          <w:rFonts w:asciiTheme="minorHAnsi" w:hAnsiTheme="minorHAnsi"/>
          <w:b/>
          <w:bCs/>
        </w:rPr>
        <w:t xml:space="preserve">User Story: </w:t>
      </w:r>
      <w:r w:rsidRPr="00C37302">
        <w:rPr>
          <w:rFonts w:asciiTheme="minorHAnsi" w:hAnsiTheme="minorHAnsi"/>
        </w:rPr>
        <w:t xml:space="preserve">As a user, I want to be given some hints when I'm stuck with a </w:t>
      </w:r>
      <w:r w:rsidR="008011E9" w:rsidRPr="00C37302">
        <w:rPr>
          <w:rFonts w:asciiTheme="minorHAnsi" w:hAnsiTheme="minorHAnsi"/>
        </w:rPr>
        <w:t>code</w:t>
      </w:r>
      <w:r w:rsidRPr="00C37302">
        <w:rPr>
          <w:rFonts w:asciiTheme="minorHAnsi" w:hAnsiTheme="minorHAnsi"/>
        </w:rPr>
        <w:t xml:space="preserve"> so that it helps me in debugging the code.</w:t>
      </w:r>
    </w:p>
    <w:p w14:paraId="2B5028E2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3D3D2C16" w14:textId="747EEA4E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  <w:bCs/>
        </w:rPr>
        <w:t xml:space="preserve">Acceptance Testing: </w:t>
      </w:r>
      <w:r w:rsidRPr="00C37302">
        <w:rPr>
          <w:rFonts w:asciiTheme="minorHAnsi" w:hAnsiTheme="minorHAnsi"/>
        </w:rPr>
        <w:t xml:space="preserve">A “Hints” button will be visible to the user above the code snippet while he is debugging. This hint button can be clicked on to view a hint for that </w:t>
      </w:r>
      <w:r w:rsidR="008011E9">
        <w:rPr>
          <w:rFonts w:asciiTheme="minorHAnsi" w:hAnsiTheme="minorHAnsi"/>
        </w:rPr>
        <w:t>specific</w:t>
      </w:r>
      <w:r w:rsidRPr="00C37302">
        <w:rPr>
          <w:rFonts w:asciiTheme="minorHAnsi" w:hAnsiTheme="minorHAnsi"/>
        </w:rPr>
        <w:t xml:space="preserve"> code snippet.</w:t>
      </w:r>
    </w:p>
    <w:p w14:paraId="6ED1147E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660C1112" w14:textId="77777777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>4.</w:t>
      </w:r>
      <w:r w:rsidRPr="00C37302">
        <w:rPr>
          <w:rFonts w:asciiTheme="minorHAnsi" w:hAnsiTheme="minorHAnsi"/>
          <w:b/>
          <w:bCs/>
        </w:rPr>
        <w:t xml:space="preserve"> User Story: </w:t>
      </w:r>
      <w:r w:rsidRPr="00C37302">
        <w:rPr>
          <w:rFonts w:asciiTheme="minorHAnsi" w:hAnsiTheme="minorHAnsi"/>
        </w:rPr>
        <w:t>As a gamer, I want the game to be interesting and hence, I would like to have the puzzle divided into different number of pieces based upon my choice, so that there is some level of difficulty in the game.</w:t>
      </w:r>
    </w:p>
    <w:p w14:paraId="77F7BD92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763088AA" w14:textId="2FB1932E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  <w:bCs/>
        </w:rPr>
        <w:t>Acceptance Testing:</w:t>
      </w:r>
      <w:r w:rsidRPr="00C37302">
        <w:rPr>
          <w:rFonts w:asciiTheme="minorHAnsi" w:hAnsiTheme="minorHAnsi"/>
        </w:rPr>
        <w:t xml:space="preserve"> When the user begins to play, a window is displayed with three levels-Easy, Medium and Hard. The user can choose a level by clicking and base</w:t>
      </w:r>
      <w:r w:rsidR="006C79BC" w:rsidRPr="00C37302">
        <w:rPr>
          <w:rFonts w:asciiTheme="minorHAnsi" w:hAnsiTheme="minorHAnsi"/>
        </w:rPr>
        <w:t xml:space="preserve">d on the level selected, </w:t>
      </w:r>
      <w:r w:rsidRPr="00C37302">
        <w:rPr>
          <w:rFonts w:asciiTheme="minorHAnsi" w:hAnsiTheme="minorHAnsi"/>
        </w:rPr>
        <w:t xml:space="preserve">the pictures will be divided into 2,4 and 9 pieces respectively. The user </w:t>
      </w:r>
      <w:r w:rsidR="006C79BC" w:rsidRPr="00C37302">
        <w:rPr>
          <w:rFonts w:asciiTheme="minorHAnsi" w:hAnsiTheme="minorHAnsi"/>
        </w:rPr>
        <w:t>can then view the puzzle and its</w:t>
      </w:r>
      <w:r w:rsidRPr="00C37302">
        <w:rPr>
          <w:rFonts w:asciiTheme="minorHAnsi" w:hAnsiTheme="minorHAnsi"/>
        </w:rPr>
        <w:t xml:space="preserve"> corresponding puzzle pieces.</w:t>
      </w:r>
    </w:p>
    <w:p w14:paraId="3EF7E110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4681EDAA" w14:textId="7C0D7778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5. </w:t>
      </w:r>
      <w:r w:rsidRPr="00C37302">
        <w:rPr>
          <w:rFonts w:asciiTheme="minorHAnsi" w:hAnsiTheme="minorHAnsi"/>
          <w:b/>
          <w:bCs/>
        </w:rPr>
        <w:t>User Story:</w:t>
      </w:r>
      <w:r w:rsidRPr="00C37302">
        <w:rPr>
          <w:rFonts w:asciiTheme="minorHAnsi" w:hAnsiTheme="minorHAnsi"/>
        </w:rPr>
        <w:t xml:space="preserve"> As a student, I want to view the correct code so that if I am not able to debug,</w:t>
      </w:r>
      <w:r w:rsidR="0003227C" w:rsidRPr="00C37302">
        <w:rPr>
          <w:rFonts w:asciiTheme="minorHAnsi" w:hAnsiTheme="minorHAnsi"/>
        </w:rPr>
        <w:t xml:space="preserve"> I am aware of my </w:t>
      </w:r>
      <w:r w:rsidRPr="00C37302">
        <w:rPr>
          <w:rFonts w:asciiTheme="minorHAnsi" w:hAnsiTheme="minorHAnsi"/>
        </w:rPr>
        <w:t>mistakes and learn something from those.</w:t>
      </w:r>
    </w:p>
    <w:p w14:paraId="01877E36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46017CDD" w14:textId="597CF134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  <w:bCs/>
        </w:rPr>
        <w:t xml:space="preserve">Acceptance Testing: </w:t>
      </w:r>
      <w:r w:rsidRPr="00C37302">
        <w:rPr>
          <w:rFonts w:asciiTheme="minorHAnsi" w:hAnsiTheme="minorHAnsi"/>
        </w:rPr>
        <w:t xml:space="preserve"> When the user is debugging the code snippet, a “Give Up” button will be visible to the user (right above the code snippet)</w:t>
      </w:r>
      <w:r w:rsidR="0003227C" w:rsidRPr="00C37302">
        <w:rPr>
          <w:rFonts w:asciiTheme="minorHAnsi" w:hAnsiTheme="minorHAnsi"/>
        </w:rPr>
        <w:t xml:space="preserve">. This button can be clicked </w:t>
      </w:r>
      <w:r w:rsidR="008A53EB">
        <w:rPr>
          <w:rFonts w:asciiTheme="minorHAnsi" w:hAnsiTheme="minorHAnsi"/>
        </w:rPr>
        <w:t xml:space="preserve">to view the correct solution </w:t>
      </w:r>
      <w:r w:rsidRPr="00C37302">
        <w:rPr>
          <w:rFonts w:asciiTheme="minorHAnsi" w:hAnsiTheme="minorHAnsi"/>
        </w:rPr>
        <w:t xml:space="preserve">for </w:t>
      </w:r>
      <w:r w:rsidR="008A53EB">
        <w:rPr>
          <w:rFonts w:asciiTheme="minorHAnsi" w:hAnsiTheme="minorHAnsi"/>
        </w:rPr>
        <w:t xml:space="preserve">the specific </w:t>
      </w:r>
      <w:r w:rsidRPr="00C37302">
        <w:rPr>
          <w:rFonts w:asciiTheme="minorHAnsi" w:hAnsiTheme="minorHAnsi"/>
        </w:rPr>
        <w:t>code snippet. This will appear in the section where the user was editing the code.</w:t>
      </w:r>
    </w:p>
    <w:p w14:paraId="421FFA4F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5FD28DB3" w14:textId="77777777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6. </w:t>
      </w:r>
      <w:r w:rsidRPr="00C37302">
        <w:rPr>
          <w:rFonts w:asciiTheme="minorHAnsi" w:hAnsiTheme="minorHAnsi"/>
          <w:b/>
          <w:bCs/>
        </w:rPr>
        <w:t xml:space="preserve">User Story: </w:t>
      </w:r>
      <w:r w:rsidRPr="00C37302">
        <w:rPr>
          <w:rFonts w:asciiTheme="minorHAnsi" w:hAnsiTheme="minorHAnsi"/>
        </w:rPr>
        <w:t xml:space="preserve"> As a student, I want to get the ability to run my code so that I can figure out errors in it.</w:t>
      </w:r>
    </w:p>
    <w:p w14:paraId="2B930689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426E8EEF" w14:textId="24F64D4C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  <w:bCs/>
        </w:rPr>
        <w:t>Acceptance Testing:</w:t>
      </w:r>
      <w:r w:rsidRPr="00C37302">
        <w:rPr>
          <w:rFonts w:asciiTheme="minorHAnsi" w:hAnsiTheme="minorHAnsi"/>
        </w:rPr>
        <w:t xml:space="preserve"> </w:t>
      </w:r>
      <w:r w:rsidR="0003227C" w:rsidRPr="00C37302">
        <w:rPr>
          <w:rFonts w:asciiTheme="minorHAnsi" w:hAnsiTheme="minorHAnsi"/>
        </w:rPr>
        <w:t xml:space="preserve">While the user is debugging, a </w:t>
      </w:r>
      <w:r w:rsidRPr="00C37302">
        <w:rPr>
          <w:rFonts w:asciiTheme="minorHAnsi" w:hAnsiTheme="minorHAnsi"/>
        </w:rPr>
        <w:t>“Run” button will be visible to the user above the co</w:t>
      </w:r>
      <w:r w:rsidR="0003227C" w:rsidRPr="00C37302">
        <w:rPr>
          <w:rFonts w:asciiTheme="minorHAnsi" w:hAnsiTheme="minorHAnsi"/>
        </w:rPr>
        <w:t>de snippet</w:t>
      </w:r>
      <w:r w:rsidR="00664628" w:rsidRPr="00C37302">
        <w:rPr>
          <w:rFonts w:asciiTheme="minorHAnsi" w:hAnsiTheme="minorHAnsi"/>
        </w:rPr>
        <w:t xml:space="preserve">. This button can be clicked </w:t>
      </w:r>
      <w:r w:rsidRPr="00C37302">
        <w:rPr>
          <w:rFonts w:asciiTheme="minorHAnsi" w:hAnsiTheme="minorHAnsi"/>
        </w:rPr>
        <w:t xml:space="preserve">to run the code and </w:t>
      </w:r>
      <w:r w:rsidR="00664628" w:rsidRPr="00C37302">
        <w:rPr>
          <w:rFonts w:asciiTheme="minorHAnsi" w:hAnsiTheme="minorHAnsi"/>
        </w:rPr>
        <w:t>the user will be shown a message -</w:t>
      </w:r>
      <w:r w:rsidRPr="00C37302">
        <w:rPr>
          <w:rFonts w:asciiTheme="minorHAnsi" w:hAnsiTheme="minorHAnsi"/>
        </w:rPr>
        <w:t xml:space="preserve"> success message if the errors planted are </w:t>
      </w:r>
      <w:r w:rsidR="00664628" w:rsidRPr="00C37302">
        <w:rPr>
          <w:rFonts w:asciiTheme="minorHAnsi" w:hAnsiTheme="minorHAnsi"/>
        </w:rPr>
        <w:t>debugged correctly</w:t>
      </w:r>
      <w:r w:rsidR="00B01FEC" w:rsidRPr="00C37302">
        <w:rPr>
          <w:rFonts w:asciiTheme="minorHAnsi" w:hAnsiTheme="minorHAnsi"/>
        </w:rPr>
        <w:t xml:space="preserve">/ </w:t>
      </w:r>
      <w:r w:rsidR="00664628" w:rsidRPr="00C37302">
        <w:rPr>
          <w:rFonts w:asciiTheme="minorHAnsi" w:hAnsiTheme="minorHAnsi"/>
        </w:rPr>
        <w:t xml:space="preserve">the number of errors if </w:t>
      </w:r>
      <w:r w:rsidRPr="00C37302">
        <w:rPr>
          <w:rFonts w:asciiTheme="minorHAnsi" w:hAnsiTheme="minorHAnsi"/>
        </w:rPr>
        <w:t xml:space="preserve">the code </w:t>
      </w:r>
      <w:r w:rsidR="00664628" w:rsidRPr="00C37302">
        <w:rPr>
          <w:rFonts w:asciiTheme="minorHAnsi" w:hAnsiTheme="minorHAnsi"/>
        </w:rPr>
        <w:t xml:space="preserve">still contains </w:t>
      </w:r>
      <w:r w:rsidR="00BF02EE" w:rsidRPr="00C37302">
        <w:rPr>
          <w:rFonts w:asciiTheme="minorHAnsi" w:hAnsiTheme="minorHAnsi"/>
        </w:rPr>
        <w:t>bugs</w:t>
      </w:r>
      <w:r w:rsidR="00664628" w:rsidRPr="00C37302">
        <w:rPr>
          <w:rFonts w:asciiTheme="minorHAnsi" w:hAnsiTheme="minorHAnsi"/>
        </w:rPr>
        <w:t>.</w:t>
      </w:r>
    </w:p>
    <w:p w14:paraId="6F93C157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126D17D3" w14:textId="77777777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7. </w:t>
      </w:r>
      <w:r w:rsidRPr="00C37302">
        <w:rPr>
          <w:rFonts w:asciiTheme="minorHAnsi" w:hAnsiTheme="minorHAnsi"/>
          <w:b/>
          <w:bCs/>
        </w:rPr>
        <w:t xml:space="preserve">User Story: </w:t>
      </w:r>
      <w:r w:rsidRPr="00C37302">
        <w:rPr>
          <w:rFonts w:asciiTheme="minorHAnsi" w:hAnsiTheme="minorHAnsi"/>
        </w:rPr>
        <w:t xml:space="preserve"> As a user, I want to know the time taken by me to debug the code so that I can be competitive.</w:t>
      </w:r>
    </w:p>
    <w:p w14:paraId="7E37BECF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3B9FFE24" w14:textId="3E32AA77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</w:rPr>
        <w:t>Acceptance Testing:</w:t>
      </w:r>
      <w:r w:rsidRPr="00C37302">
        <w:rPr>
          <w:rFonts w:asciiTheme="minorHAnsi" w:hAnsiTheme="minorHAnsi"/>
        </w:rPr>
        <w:t xml:space="preserve"> When the user clicks on the puzzle piece, a code snippet </w:t>
      </w:r>
      <w:r w:rsidR="005C301E" w:rsidRPr="00C37302">
        <w:rPr>
          <w:rFonts w:asciiTheme="minorHAnsi" w:hAnsiTheme="minorHAnsi"/>
        </w:rPr>
        <w:t>to be debugged will be shown and a timer will start</w:t>
      </w:r>
      <w:r w:rsidRPr="00C37302">
        <w:rPr>
          <w:rFonts w:asciiTheme="minorHAnsi" w:hAnsiTheme="minorHAnsi"/>
        </w:rPr>
        <w:t>.</w:t>
      </w:r>
    </w:p>
    <w:p w14:paraId="151814D8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57E44C81" w14:textId="679C7FA9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8. </w:t>
      </w:r>
      <w:r w:rsidRPr="00C37302">
        <w:rPr>
          <w:rFonts w:asciiTheme="minorHAnsi" w:hAnsiTheme="minorHAnsi"/>
          <w:b/>
          <w:bCs/>
        </w:rPr>
        <w:t xml:space="preserve">User Story: </w:t>
      </w:r>
      <w:r w:rsidRPr="00C37302">
        <w:rPr>
          <w:rFonts w:asciiTheme="minorHAnsi" w:hAnsiTheme="minorHAnsi"/>
        </w:rPr>
        <w:t xml:space="preserve">  As a user, </w:t>
      </w:r>
      <w:r w:rsidR="000938BB">
        <w:rPr>
          <w:rFonts w:asciiTheme="minorHAnsi" w:hAnsiTheme="minorHAnsi"/>
        </w:rPr>
        <w:t xml:space="preserve">I want to </w:t>
      </w:r>
      <w:proofErr w:type="gramStart"/>
      <w:r w:rsidRPr="00C37302">
        <w:rPr>
          <w:rFonts w:asciiTheme="minorHAnsi" w:hAnsiTheme="minorHAnsi"/>
        </w:rPr>
        <w:t>have the ability to</w:t>
      </w:r>
      <w:proofErr w:type="gramEnd"/>
      <w:r w:rsidRPr="00C37302">
        <w:rPr>
          <w:rFonts w:asciiTheme="minorHAnsi" w:hAnsiTheme="minorHAnsi"/>
        </w:rPr>
        <w:t xml:space="preserve"> switch to a different puzzle piece so that if I am stuck at fixing a particular error, I can solve the other puzzle and return to the unfixed one later on.</w:t>
      </w:r>
    </w:p>
    <w:p w14:paraId="6C57C6E1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7FAE7FD9" w14:textId="37CCF89C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</w:rPr>
        <w:t>Acceptance Testing:</w:t>
      </w:r>
      <w:r w:rsidRPr="00C37302">
        <w:rPr>
          <w:rFonts w:asciiTheme="minorHAnsi" w:hAnsiTheme="minorHAnsi"/>
        </w:rPr>
        <w:t xml:space="preserve"> On clicking a puzzle piece, the user will be shown the code </w:t>
      </w:r>
      <w:r w:rsidR="00E32688" w:rsidRPr="00C37302">
        <w:rPr>
          <w:rFonts w:asciiTheme="minorHAnsi" w:hAnsiTheme="minorHAnsi"/>
        </w:rPr>
        <w:t xml:space="preserve">snippet </w:t>
      </w:r>
      <w:r w:rsidR="00A32F5B" w:rsidRPr="00C37302">
        <w:rPr>
          <w:rFonts w:asciiTheme="minorHAnsi" w:hAnsiTheme="minorHAnsi"/>
        </w:rPr>
        <w:t xml:space="preserve">to debug. If the user wishes to try debugging some other code snippet, he can click on some other puzzle piece. On clicking on another piece, the user will be shown a new code snippet linked to that piece. Hence, the user can </w:t>
      </w:r>
      <w:r w:rsidRPr="00C37302">
        <w:rPr>
          <w:rFonts w:asciiTheme="minorHAnsi" w:hAnsiTheme="minorHAnsi"/>
        </w:rPr>
        <w:t xml:space="preserve">switch </w:t>
      </w:r>
      <w:r w:rsidR="00A32F5B" w:rsidRPr="00C37302">
        <w:rPr>
          <w:rFonts w:asciiTheme="minorHAnsi" w:hAnsiTheme="minorHAnsi"/>
        </w:rPr>
        <w:t xml:space="preserve">anytime </w:t>
      </w:r>
      <w:r w:rsidR="00311527" w:rsidRPr="00C37302">
        <w:rPr>
          <w:rFonts w:asciiTheme="minorHAnsi" w:hAnsiTheme="minorHAnsi"/>
        </w:rPr>
        <w:t>between p</w:t>
      </w:r>
      <w:r w:rsidR="00A32F5B" w:rsidRPr="00C37302">
        <w:rPr>
          <w:rFonts w:asciiTheme="minorHAnsi" w:hAnsiTheme="minorHAnsi"/>
        </w:rPr>
        <w:t>uzzle p</w:t>
      </w:r>
      <w:r w:rsidR="00311527" w:rsidRPr="00C37302">
        <w:rPr>
          <w:rFonts w:asciiTheme="minorHAnsi" w:hAnsiTheme="minorHAnsi"/>
        </w:rPr>
        <w:t>ieces</w:t>
      </w:r>
      <w:r w:rsidR="00A32F5B" w:rsidRPr="00C37302">
        <w:rPr>
          <w:rFonts w:asciiTheme="minorHAnsi" w:hAnsiTheme="minorHAnsi"/>
        </w:rPr>
        <w:t xml:space="preserve"> whenever he is stuck with debugging a snippet.</w:t>
      </w:r>
    </w:p>
    <w:p w14:paraId="134D99AC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230D1362" w14:textId="77777777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9. </w:t>
      </w:r>
      <w:r w:rsidRPr="00C37302">
        <w:rPr>
          <w:rFonts w:asciiTheme="minorHAnsi" w:hAnsiTheme="minorHAnsi"/>
          <w:b/>
          <w:bCs/>
        </w:rPr>
        <w:t xml:space="preserve">User Story: </w:t>
      </w:r>
      <w:r w:rsidRPr="00C37302">
        <w:rPr>
          <w:rFonts w:asciiTheme="minorHAnsi" w:hAnsiTheme="minorHAnsi"/>
        </w:rPr>
        <w:t xml:space="preserve">  As a user, I want to be provided with option of selecting different pictures for the puzzle so that I don't lose interest in the game.</w:t>
      </w:r>
    </w:p>
    <w:p w14:paraId="47AD5D69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60E55192" w14:textId="7D520FBF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</w:rPr>
        <w:t>Acceptance Testing:</w:t>
      </w:r>
      <w:r w:rsidRPr="00C37302">
        <w:rPr>
          <w:rFonts w:asciiTheme="minorHAnsi" w:hAnsiTheme="minorHAnsi"/>
        </w:rPr>
        <w:t xml:space="preserve"> When the user </w:t>
      </w:r>
      <w:r w:rsidR="006D6A43" w:rsidRPr="00C37302">
        <w:rPr>
          <w:rFonts w:asciiTheme="minorHAnsi" w:hAnsiTheme="minorHAnsi"/>
        </w:rPr>
        <w:t xml:space="preserve">selects the level, a default puzzle picture is displayed. The user can click </w:t>
      </w:r>
      <w:r w:rsidR="008302F2" w:rsidRPr="00C37302">
        <w:rPr>
          <w:rFonts w:asciiTheme="minorHAnsi" w:hAnsiTheme="minorHAnsi"/>
        </w:rPr>
        <w:t>on the puzzle picture to view different</w:t>
      </w:r>
      <w:r w:rsidR="006D6A43" w:rsidRPr="00C37302">
        <w:rPr>
          <w:rFonts w:asciiTheme="minorHAnsi" w:hAnsiTheme="minorHAnsi"/>
        </w:rPr>
        <w:t xml:space="preserve"> picture and can select any of the picture based upon his choice.</w:t>
      </w:r>
      <w:r w:rsidR="008302F2" w:rsidRPr="00C37302">
        <w:rPr>
          <w:rFonts w:asciiTheme="minorHAnsi" w:hAnsiTheme="minorHAnsi"/>
        </w:rPr>
        <w:t xml:space="preserve"> With each click, the picture gets changed.</w:t>
      </w:r>
    </w:p>
    <w:p w14:paraId="6FD4224D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3834E23A" w14:textId="77777777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10. </w:t>
      </w:r>
      <w:r w:rsidRPr="00C37302">
        <w:rPr>
          <w:rFonts w:asciiTheme="minorHAnsi" w:hAnsiTheme="minorHAnsi"/>
          <w:b/>
          <w:bCs/>
        </w:rPr>
        <w:t xml:space="preserve">User Story: </w:t>
      </w:r>
      <w:r w:rsidRPr="00C37302">
        <w:rPr>
          <w:rFonts w:asciiTheme="minorHAnsi" w:hAnsiTheme="minorHAnsi"/>
        </w:rPr>
        <w:t xml:space="preserve"> As a user, I want to be able to have control over the puzzle pieces in the main puzzle frame so that I can set the positioning of the piece in the puzzle.</w:t>
      </w:r>
    </w:p>
    <w:p w14:paraId="5FD7A775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07161D1A" w14:textId="2541003A" w:rsidR="009C1BE3" w:rsidRPr="00C37302" w:rsidRDefault="00C919F9" w:rsidP="00E957FA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</w:rPr>
        <w:t>Acceptance Testing:</w:t>
      </w:r>
      <w:r w:rsidRPr="00C37302">
        <w:rPr>
          <w:rFonts w:asciiTheme="minorHAnsi" w:hAnsiTheme="minorHAnsi"/>
        </w:rPr>
        <w:t xml:space="preserve"> </w:t>
      </w:r>
      <w:r w:rsidR="00E957FA" w:rsidRPr="00C37302">
        <w:rPr>
          <w:rFonts w:asciiTheme="minorHAnsi" w:hAnsiTheme="minorHAnsi"/>
        </w:rPr>
        <w:t xml:space="preserve">Once the user has debugged all the code snippets linked to the puzzle pieces successfully, he can solve the puzzle. A default puzzle piece will be given. </w:t>
      </w:r>
      <w:r w:rsidRPr="00C37302">
        <w:rPr>
          <w:rFonts w:asciiTheme="minorHAnsi" w:hAnsiTheme="minorHAnsi"/>
        </w:rPr>
        <w:t>T</w:t>
      </w:r>
      <w:r w:rsidR="00E957FA" w:rsidRPr="00C37302">
        <w:rPr>
          <w:rFonts w:asciiTheme="minorHAnsi" w:hAnsiTheme="minorHAnsi"/>
        </w:rPr>
        <w:t>o solve the puzzle, t</w:t>
      </w:r>
      <w:r w:rsidRPr="00C37302">
        <w:rPr>
          <w:rFonts w:asciiTheme="minorHAnsi" w:hAnsiTheme="minorHAnsi"/>
        </w:rPr>
        <w:t xml:space="preserve">he </w:t>
      </w:r>
      <w:r w:rsidR="00E957FA" w:rsidRPr="00C37302">
        <w:rPr>
          <w:rFonts w:asciiTheme="minorHAnsi" w:hAnsiTheme="minorHAnsi"/>
        </w:rPr>
        <w:t xml:space="preserve">user can swap between default piece and any of its adjacent </w:t>
      </w:r>
      <w:r w:rsidRPr="00C37302">
        <w:rPr>
          <w:rFonts w:asciiTheme="minorHAnsi" w:hAnsiTheme="minorHAnsi"/>
        </w:rPr>
        <w:t>puzzle pieces</w:t>
      </w:r>
      <w:r w:rsidR="00E957FA" w:rsidRPr="00C37302">
        <w:rPr>
          <w:rFonts w:asciiTheme="minorHAnsi" w:hAnsiTheme="minorHAnsi"/>
        </w:rPr>
        <w:t xml:space="preserve">. </w:t>
      </w:r>
      <w:r w:rsidRPr="00C37302">
        <w:rPr>
          <w:rFonts w:asciiTheme="minorHAnsi" w:hAnsiTheme="minorHAnsi"/>
        </w:rPr>
        <w:t xml:space="preserve"> </w:t>
      </w:r>
      <w:r w:rsidR="00E957FA" w:rsidRPr="00C37302">
        <w:rPr>
          <w:rFonts w:asciiTheme="minorHAnsi" w:hAnsiTheme="minorHAnsi"/>
        </w:rPr>
        <w:t>Hence, when the user clicks on any piece adjacent to the default piece, both the pieces are swapped.</w:t>
      </w:r>
    </w:p>
    <w:p w14:paraId="6DBB2A56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40540992" w14:textId="30AB1D7F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 xml:space="preserve">11. </w:t>
      </w:r>
      <w:r w:rsidR="00857A7A" w:rsidRPr="00C37302">
        <w:rPr>
          <w:rFonts w:asciiTheme="minorHAnsi" w:hAnsiTheme="minorHAnsi"/>
          <w:b/>
          <w:bCs/>
        </w:rPr>
        <w:t xml:space="preserve">User Story: </w:t>
      </w:r>
      <w:r w:rsidRPr="00C37302">
        <w:rPr>
          <w:rFonts w:asciiTheme="minorHAnsi" w:hAnsiTheme="minorHAnsi"/>
        </w:rPr>
        <w:t xml:space="preserve">As a user, I would like to know about the specifications of the code snippet so that I can understand what I need to do. </w:t>
      </w:r>
    </w:p>
    <w:p w14:paraId="73000844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  <w:b/>
        </w:rPr>
      </w:pPr>
    </w:p>
    <w:p w14:paraId="634A1DEC" w14:textId="109621AC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</w:rPr>
        <w:t>Acceptance Testing:</w:t>
      </w:r>
      <w:r w:rsidRPr="00C37302">
        <w:rPr>
          <w:rFonts w:asciiTheme="minorHAnsi" w:hAnsiTheme="minorHAnsi"/>
        </w:rPr>
        <w:t xml:space="preserve"> </w:t>
      </w:r>
      <w:r w:rsidR="005A26DD" w:rsidRPr="00C37302">
        <w:rPr>
          <w:rFonts w:asciiTheme="minorHAnsi" w:hAnsiTheme="minorHAnsi"/>
        </w:rPr>
        <w:t>When the user clicks on the puzzle piece, he will be shown a code snippet to be debugged. Above the code snippet, some statements (specification of the code) will be displayed which will tell the user what t</w:t>
      </w:r>
      <w:r w:rsidR="00BC1080" w:rsidRPr="00C37302">
        <w:rPr>
          <w:rFonts w:asciiTheme="minorHAnsi" w:hAnsiTheme="minorHAnsi"/>
        </w:rPr>
        <w:t xml:space="preserve">he code </w:t>
      </w:r>
      <w:r w:rsidR="00714538" w:rsidRPr="00C37302">
        <w:rPr>
          <w:rFonts w:asciiTheme="minorHAnsi" w:hAnsiTheme="minorHAnsi"/>
        </w:rPr>
        <w:t>does</w:t>
      </w:r>
      <w:r w:rsidR="00BC1080" w:rsidRPr="00C37302">
        <w:rPr>
          <w:rFonts w:asciiTheme="minorHAnsi" w:hAnsiTheme="minorHAnsi"/>
        </w:rPr>
        <w:t>. This way it will be easy for the user to understand the code snippet and then he can proceed with debugging the error.</w:t>
      </w:r>
    </w:p>
    <w:p w14:paraId="78F0D971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4AD2C97F" w14:textId="15F2D525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</w:rPr>
        <w:t>12.</w:t>
      </w:r>
      <w:r w:rsidRPr="00C37302">
        <w:rPr>
          <w:rFonts w:asciiTheme="minorHAnsi" w:hAnsiTheme="minorHAnsi"/>
          <w:b/>
          <w:bCs/>
        </w:rPr>
        <w:t xml:space="preserve"> User Story: </w:t>
      </w:r>
      <w:r w:rsidRPr="00C37302">
        <w:rPr>
          <w:rFonts w:asciiTheme="minorHAnsi" w:hAnsiTheme="minorHAnsi"/>
        </w:rPr>
        <w:t xml:space="preserve">  As a student, I </w:t>
      </w:r>
      <w:r w:rsidR="005A7915" w:rsidRPr="00C37302">
        <w:rPr>
          <w:rFonts w:asciiTheme="minorHAnsi" w:hAnsiTheme="minorHAnsi"/>
        </w:rPr>
        <w:t>would want the original code snippet to be visible to me even when I’m making changes in the snippet so that while I am debugging, I know what all changes I have made.</w:t>
      </w:r>
    </w:p>
    <w:p w14:paraId="1388FA4F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p w14:paraId="08F77521" w14:textId="0A352CF6" w:rsidR="009C1BE3" w:rsidRPr="00C37302" w:rsidRDefault="00C919F9" w:rsidP="00C51187">
      <w:pPr>
        <w:pStyle w:val="Standard"/>
        <w:jc w:val="both"/>
        <w:rPr>
          <w:rFonts w:asciiTheme="minorHAnsi" w:hAnsiTheme="minorHAnsi"/>
        </w:rPr>
      </w:pPr>
      <w:r w:rsidRPr="00C37302">
        <w:rPr>
          <w:rFonts w:asciiTheme="minorHAnsi" w:hAnsiTheme="minorHAnsi"/>
          <w:b/>
        </w:rPr>
        <w:lastRenderedPageBreak/>
        <w:t>Acceptance Testing:</w:t>
      </w:r>
      <w:r w:rsidRPr="00C37302">
        <w:rPr>
          <w:rFonts w:asciiTheme="minorHAnsi" w:hAnsiTheme="minorHAnsi"/>
        </w:rPr>
        <w:t xml:space="preserve"> </w:t>
      </w:r>
      <w:r w:rsidR="00F51D47" w:rsidRPr="00C37302">
        <w:rPr>
          <w:rFonts w:asciiTheme="minorHAnsi" w:hAnsiTheme="minorHAnsi"/>
        </w:rPr>
        <w:t xml:space="preserve">When </w:t>
      </w:r>
      <w:r w:rsidR="00A522DA">
        <w:rPr>
          <w:rFonts w:asciiTheme="minorHAnsi" w:hAnsiTheme="minorHAnsi"/>
        </w:rPr>
        <w:t>the user clicks on a puzzle</w:t>
      </w:r>
      <w:r w:rsidR="00F51D47" w:rsidRPr="00C37302">
        <w:rPr>
          <w:rFonts w:asciiTheme="minorHAnsi" w:hAnsiTheme="minorHAnsi"/>
        </w:rPr>
        <w:t xml:space="preserve"> piece, he will be shown the original code in a </w:t>
      </w:r>
      <w:proofErr w:type="spellStart"/>
      <w:r w:rsidR="00F51D47" w:rsidRPr="00C37302">
        <w:rPr>
          <w:rFonts w:asciiTheme="minorHAnsi" w:hAnsiTheme="minorHAnsi"/>
        </w:rPr>
        <w:t>textarea</w:t>
      </w:r>
      <w:proofErr w:type="spellEnd"/>
      <w:r w:rsidR="00F51D47" w:rsidRPr="00C37302">
        <w:rPr>
          <w:rFonts w:asciiTheme="minorHAnsi" w:hAnsiTheme="minorHAnsi"/>
        </w:rPr>
        <w:t xml:space="preserve"> which will be </w:t>
      </w:r>
      <w:proofErr w:type="spellStart"/>
      <w:r w:rsidR="00F51D47" w:rsidRPr="00C37302">
        <w:rPr>
          <w:rFonts w:asciiTheme="minorHAnsi" w:hAnsiTheme="minorHAnsi"/>
        </w:rPr>
        <w:t>uneditable</w:t>
      </w:r>
      <w:proofErr w:type="spellEnd"/>
      <w:r w:rsidR="00F51D47" w:rsidRPr="00C37302">
        <w:rPr>
          <w:rFonts w:asciiTheme="minorHAnsi" w:hAnsiTheme="minorHAnsi"/>
        </w:rPr>
        <w:t xml:space="preserve"> and right below it, there will be another </w:t>
      </w:r>
      <w:proofErr w:type="spellStart"/>
      <w:r w:rsidR="00F51D47" w:rsidRPr="00C37302">
        <w:rPr>
          <w:rFonts w:asciiTheme="minorHAnsi" w:hAnsiTheme="minorHAnsi"/>
        </w:rPr>
        <w:t>textarea</w:t>
      </w:r>
      <w:proofErr w:type="spellEnd"/>
      <w:r w:rsidR="00F51D47" w:rsidRPr="00C37302">
        <w:rPr>
          <w:rFonts w:asciiTheme="minorHAnsi" w:hAnsiTheme="minorHAnsi"/>
        </w:rPr>
        <w:t xml:space="preserve"> which will display the code but this will be editable. The user can have a look at the original snippet and modify it in the editable </w:t>
      </w:r>
      <w:proofErr w:type="spellStart"/>
      <w:r w:rsidR="00F51D47" w:rsidRPr="00C37302">
        <w:rPr>
          <w:rFonts w:asciiTheme="minorHAnsi" w:hAnsiTheme="minorHAnsi"/>
        </w:rPr>
        <w:t>textarea</w:t>
      </w:r>
      <w:proofErr w:type="spellEnd"/>
      <w:r w:rsidR="00F51D47" w:rsidRPr="00C37302">
        <w:rPr>
          <w:rFonts w:asciiTheme="minorHAnsi" w:hAnsiTheme="minorHAnsi"/>
        </w:rPr>
        <w:t xml:space="preserve"> </w:t>
      </w:r>
      <w:bookmarkStart w:id="0" w:name="_GoBack"/>
      <w:bookmarkEnd w:id="0"/>
      <w:r w:rsidR="00AC1898" w:rsidRPr="00C37302">
        <w:rPr>
          <w:rFonts w:asciiTheme="minorHAnsi" w:hAnsiTheme="minorHAnsi"/>
        </w:rPr>
        <w:t>to</w:t>
      </w:r>
      <w:r w:rsidR="00F51D47" w:rsidRPr="00C37302">
        <w:rPr>
          <w:rFonts w:asciiTheme="minorHAnsi" w:hAnsiTheme="minorHAnsi"/>
        </w:rPr>
        <w:t xml:space="preserve"> debug it.</w:t>
      </w:r>
    </w:p>
    <w:p w14:paraId="6BB4D04F" w14:textId="77777777" w:rsidR="009C1BE3" w:rsidRPr="00C37302" w:rsidRDefault="009C1BE3" w:rsidP="00C51187">
      <w:pPr>
        <w:pStyle w:val="Standard"/>
        <w:jc w:val="both"/>
        <w:rPr>
          <w:rFonts w:asciiTheme="minorHAnsi" w:hAnsiTheme="minorHAnsi"/>
        </w:rPr>
      </w:pPr>
    </w:p>
    <w:sectPr w:rsidR="009C1BE3" w:rsidRPr="00C37302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20FD2" w14:textId="77777777" w:rsidR="00B803F6" w:rsidRDefault="00B803F6">
      <w:r>
        <w:separator/>
      </w:r>
    </w:p>
  </w:endnote>
  <w:endnote w:type="continuationSeparator" w:id="0">
    <w:p w14:paraId="39F74719" w14:textId="77777777" w:rsidR="00B803F6" w:rsidRDefault="00B8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AD701" w14:textId="77777777" w:rsidR="00B803F6" w:rsidRDefault="00B803F6">
      <w:r>
        <w:rPr>
          <w:color w:val="000000"/>
        </w:rPr>
        <w:separator/>
      </w:r>
    </w:p>
  </w:footnote>
  <w:footnote w:type="continuationSeparator" w:id="0">
    <w:p w14:paraId="42BB20D8" w14:textId="77777777" w:rsidR="00B803F6" w:rsidRDefault="00B803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C65C" w14:textId="1E1E3738" w:rsidR="00F86E85" w:rsidRDefault="00F86E85" w:rsidP="00F86E85">
    <w:pPr>
      <w:pStyle w:val="Header"/>
      <w:jc w:val="right"/>
    </w:pPr>
    <w:r>
      <w:t>TEAM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E3"/>
    <w:rsid w:val="00016CD6"/>
    <w:rsid w:val="0003227C"/>
    <w:rsid w:val="000938BB"/>
    <w:rsid w:val="000D3D7C"/>
    <w:rsid w:val="001A72C8"/>
    <w:rsid w:val="00311527"/>
    <w:rsid w:val="004D53BE"/>
    <w:rsid w:val="00555A50"/>
    <w:rsid w:val="005A26DD"/>
    <w:rsid w:val="005A7915"/>
    <w:rsid w:val="005C301E"/>
    <w:rsid w:val="00627622"/>
    <w:rsid w:val="00664628"/>
    <w:rsid w:val="006C79BC"/>
    <w:rsid w:val="006D6A43"/>
    <w:rsid w:val="00714538"/>
    <w:rsid w:val="007E7D42"/>
    <w:rsid w:val="008011E9"/>
    <w:rsid w:val="008302F2"/>
    <w:rsid w:val="00857A7A"/>
    <w:rsid w:val="00877E64"/>
    <w:rsid w:val="008A53EB"/>
    <w:rsid w:val="008E1AF5"/>
    <w:rsid w:val="009C1BE3"/>
    <w:rsid w:val="009E4F92"/>
    <w:rsid w:val="00A224DE"/>
    <w:rsid w:val="00A32F5B"/>
    <w:rsid w:val="00A522DA"/>
    <w:rsid w:val="00A52A07"/>
    <w:rsid w:val="00A94D9F"/>
    <w:rsid w:val="00AC1898"/>
    <w:rsid w:val="00AD1251"/>
    <w:rsid w:val="00B01FEC"/>
    <w:rsid w:val="00B803F6"/>
    <w:rsid w:val="00BA607C"/>
    <w:rsid w:val="00BB2DF0"/>
    <w:rsid w:val="00BC1080"/>
    <w:rsid w:val="00BF02EE"/>
    <w:rsid w:val="00C37302"/>
    <w:rsid w:val="00C51187"/>
    <w:rsid w:val="00C919F9"/>
    <w:rsid w:val="00E32688"/>
    <w:rsid w:val="00E957FA"/>
    <w:rsid w:val="00F51D47"/>
    <w:rsid w:val="00F86E85"/>
    <w:rsid w:val="00F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A060"/>
  <w15:docId w15:val="{6A4A5DB5-6793-4639-976D-753A4A7B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86E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6E8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6E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6E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849</Words>
  <Characters>4841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Juwaria Adil</dc:creator>
  <cp:lastModifiedBy>Panika Valecha</cp:lastModifiedBy>
  <cp:revision>36</cp:revision>
  <dcterms:created xsi:type="dcterms:W3CDTF">2017-04-03T04:40:00Z</dcterms:created>
  <dcterms:modified xsi:type="dcterms:W3CDTF">2017-04-03T05:30:00Z</dcterms:modified>
</cp:coreProperties>
</file>